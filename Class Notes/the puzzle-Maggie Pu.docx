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F600A" w14:textId="5A631417" w:rsidR="0036578E" w:rsidRDefault="0036578E" w:rsidP="0036578E">
      <w:r>
        <w:rPr>
          <w:rFonts w:hint="eastAsia"/>
        </w:rPr>
        <w:t xml:space="preserve">Maggie Pu S3C7 </w:t>
      </w:r>
    </w:p>
    <w:p w14:paraId="260689FA" w14:textId="77777777" w:rsidR="00991251" w:rsidRDefault="00991251" w:rsidP="0036578E">
      <w:bookmarkStart w:id="0" w:name="_GoBack"/>
      <w:bookmarkEnd w:id="0"/>
    </w:p>
    <w:p w14:paraId="727CCE2A" w14:textId="0985BF0F" w:rsidR="004301F9" w:rsidRDefault="0036578E" w:rsidP="003657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Extensible</w:t>
      </w:r>
    </w:p>
    <w:p w14:paraId="0C8A016A" w14:textId="21E20B92" w:rsidR="0036578E" w:rsidRDefault="0036578E" w:rsidP="0036578E">
      <w:pPr>
        <w:rPr>
          <w:rFonts w:hint="eastAsia"/>
        </w:rPr>
      </w:pPr>
      <w:r>
        <w:rPr>
          <w:rFonts w:hint="eastAsia"/>
        </w:rPr>
        <w:t>2.</w:t>
      </w:r>
      <w:r>
        <w:t xml:space="preserve"> downcast</w:t>
      </w:r>
    </w:p>
    <w:p w14:paraId="124DC7DF" w14:textId="0AD78610" w:rsidR="0036578E" w:rsidRDefault="0036578E" w:rsidP="0036578E">
      <w:r>
        <w:t>3. static</w:t>
      </w:r>
    </w:p>
    <w:p w14:paraId="093ED800" w14:textId="6F19843D" w:rsidR="0036578E" w:rsidRDefault="0036578E" w:rsidP="0036578E">
      <w:r>
        <w:t>4. polymorphism</w:t>
      </w:r>
    </w:p>
    <w:p w14:paraId="40F2FE96" w14:textId="215D40CC" w:rsidR="0036578E" w:rsidRDefault="0036578E" w:rsidP="0036578E">
      <w:r>
        <w:t>5. object</w:t>
      </w:r>
    </w:p>
    <w:p w14:paraId="118BA150" w14:textId="57B51E8E" w:rsidR="0036578E" w:rsidRDefault="0036578E" w:rsidP="0036578E">
      <w:r>
        <w:t>6. compiler</w:t>
      </w:r>
    </w:p>
    <w:p w14:paraId="5A622159" w14:textId="4F4E4C1F" w:rsidR="0036578E" w:rsidRDefault="0036578E" w:rsidP="0036578E">
      <w:r>
        <w:t xml:space="preserve">7. </w:t>
      </w:r>
      <w:proofErr w:type="spellStart"/>
      <w:r>
        <w:t>compareto</w:t>
      </w:r>
      <w:proofErr w:type="spellEnd"/>
    </w:p>
    <w:p w14:paraId="09CB285E" w14:textId="75194C21" w:rsidR="0036578E" w:rsidRDefault="0036578E" w:rsidP="0036578E">
      <w:r>
        <w:t xml:space="preserve">8. </w:t>
      </w:r>
      <w:proofErr w:type="spellStart"/>
      <w:r>
        <w:t>oop</w:t>
      </w:r>
      <w:proofErr w:type="spellEnd"/>
    </w:p>
    <w:p w14:paraId="668A7982" w14:textId="20BE9D64" w:rsidR="0036578E" w:rsidRDefault="0036578E" w:rsidP="0036578E">
      <w:r>
        <w:t xml:space="preserve">9. </w:t>
      </w:r>
      <w:proofErr w:type="spellStart"/>
      <w:r>
        <w:t>adhoc</w:t>
      </w:r>
      <w:proofErr w:type="spellEnd"/>
    </w:p>
    <w:p w14:paraId="4BA8CE15" w14:textId="5D91019A" w:rsidR="0036578E" w:rsidRDefault="0036578E" w:rsidP="0036578E">
      <w:r>
        <w:t>10. dynamic</w:t>
      </w:r>
    </w:p>
    <w:p w14:paraId="1EF74B29" w14:textId="2CFF1FB7" w:rsidR="0036578E" w:rsidRDefault="0036578E" w:rsidP="0036578E">
      <w:r>
        <w:t>11. child</w:t>
      </w:r>
    </w:p>
    <w:p w14:paraId="527082BA" w14:textId="4448DDCD" w:rsidR="0036578E" w:rsidRDefault="0036578E" w:rsidP="0036578E">
      <w:r>
        <w:t>12. differences</w:t>
      </w:r>
    </w:p>
    <w:p w14:paraId="3A71E787" w14:textId="5A2392E1" w:rsidR="0036578E" w:rsidRDefault="0036578E" w:rsidP="0036578E">
      <w:r>
        <w:t>13. interface</w:t>
      </w:r>
    </w:p>
    <w:p w14:paraId="21C69D61" w14:textId="0A6107A7" w:rsidR="0036578E" w:rsidRDefault="0036578E" w:rsidP="0036578E">
      <w:r>
        <w:t>14. new</w:t>
      </w:r>
    </w:p>
    <w:p w14:paraId="476F576D" w14:textId="16D815AE" w:rsidR="0036578E" w:rsidRDefault="0036578E" w:rsidP="0036578E">
      <w:r>
        <w:t>15. if</w:t>
      </w:r>
    </w:p>
    <w:p w14:paraId="7AC47F5C" w14:textId="06360D10" w:rsidR="0036578E" w:rsidRDefault="0036578E" w:rsidP="0036578E">
      <w:r>
        <w:t>16. real</w:t>
      </w:r>
    </w:p>
    <w:p w14:paraId="629FCE77" w14:textId="344B91B1" w:rsidR="0036578E" w:rsidRDefault="0036578E" w:rsidP="0036578E">
      <w:r>
        <w:t>17. abstract</w:t>
      </w:r>
    </w:p>
    <w:p w14:paraId="5220FE9A" w14:textId="0FB82C8F" w:rsidR="0036578E" w:rsidRDefault="0036578E" w:rsidP="0036578E">
      <w:r>
        <w:t>18. runtime</w:t>
      </w:r>
    </w:p>
    <w:p w14:paraId="27921569" w14:textId="72B2583F" w:rsidR="0036578E" w:rsidRDefault="0036578E" w:rsidP="0036578E">
      <w:r>
        <w:t xml:space="preserve">19. </w:t>
      </w:r>
      <w:proofErr w:type="spellStart"/>
      <w:r>
        <w:t>upcast</w:t>
      </w:r>
      <w:proofErr w:type="spellEnd"/>
    </w:p>
    <w:p w14:paraId="3EF06C03" w14:textId="090B2516" w:rsidR="0036578E" w:rsidRDefault="0036578E" w:rsidP="0036578E">
      <w:r>
        <w:t>20. shapes</w:t>
      </w:r>
    </w:p>
    <w:p w14:paraId="0B9A6622" w14:textId="4F8A8FF4" w:rsidR="0036578E" w:rsidRDefault="0036578E" w:rsidP="0036578E">
      <w:r>
        <w:t>21. apparent</w:t>
      </w:r>
    </w:p>
    <w:p w14:paraId="11C15A09" w14:textId="249CBAE5" w:rsidR="0036578E" w:rsidRDefault="0036578E" w:rsidP="0036578E">
      <w:r>
        <w:t>22. parent</w:t>
      </w:r>
    </w:p>
    <w:p w14:paraId="2BBA995E" w14:textId="7E217DCF" w:rsidR="0036578E" w:rsidRDefault="0036578E" w:rsidP="0036578E">
      <w:r>
        <w:t xml:space="preserve">23. </w:t>
      </w:r>
      <w:proofErr w:type="spellStart"/>
      <w:r>
        <w:t>greek</w:t>
      </w:r>
      <w:proofErr w:type="spellEnd"/>
    </w:p>
    <w:p w14:paraId="65E47C69" w14:textId="77777777" w:rsidR="0036578E" w:rsidRDefault="0036578E" w:rsidP="0036578E">
      <w:pPr>
        <w:rPr>
          <w:rFonts w:hint="eastAsia"/>
        </w:rPr>
      </w:pPr>
    </w:p>
    <w:sectPr w:rsidR="0036578E" w:rsidSect="006806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03D5"/>
    <w:multiLevelType w:val="hybridMultilevel"/>
    <w:tmpl w:val="603E9C46"/>
    <w:lvl w:ilvl="0" w:tplc="4ED47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1D"/>
    <w:rsid w:val="0020243B"/>
    <w:rsid w:val="0036578E"/>
    <w:rsid w:val="004301F9"/>
    <w:rsid w:val="005009A8"/>
    <w:rsid w:val="005C4417"/>
    <w:rsid w:val="0068061D"/>
    <w:rsid w:val="00991251"/>
    <w:rsid w:val="00CE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FCB58"/>
  <w14:defaultImageDpi w14:val="32767"/>
  <w15:chartTrackingRefBased/>
  <w15:docId w15:val="{8BAA0320-7412-AC4D-AC82-B9CA0E97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 puzzle-Maggie Pu.docx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Siyun Pu</dc:creator>
  <cp:keywords/>
  <dc:description/>
  <cp:lastModifiedBy>Siyun Pu</cp:lastModifiedBy>
  <cp:revision>3</cp:revision>
  <dcterms:created xsi:type="dcterms:W3CDTF">2016-10-23T11:22:00Z</dcterms:created>
  <dcterms:modified xsi:type="dcterms:W3CDTF">2018-03-20T00:04:00Z</dcterms:modified>
</cp:coreProperties>
</file>